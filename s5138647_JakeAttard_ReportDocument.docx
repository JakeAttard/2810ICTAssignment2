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rsidTr="2648285F" w14:paraId="6C54B557" w14:textId="77777777">
        <w:trPr>
          <w:trHeight w:val="2430"/>
        </w:trPr>
        <w:tc>
          <w:tcPr>
            <w:tcW w:w="9350" w:type="dxa"/>
            <w:tcMar/>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rsidR="009000CE" w:rsidP="0097144C" w:rsidRDefault="0097144C" w14:paraId="7415330F" w14:textId="2221D220">
                <w:pPr>
                  <w:pStyle w:val="Title"/>
                </w:pPr>
                <w:r>
                  <w:t>Food Violations</w:t>
                </w:r>
                <w:r w:rsidR="00184AA9">
                  <w:t xml:space="preserve"> Report</w:t>
                </w:r>
              </w:p>
            </w:sdtContent>
          </w:sdt>
          <w:p w:rsidR="4A811BA5" w:rsidRDefault="4A811BA5" w14:paraId="1C93C8ED"/>
        </w:tc>
      </w:tr>
      <w:tr w:rsidR="009000CE" w:rsidTr="2648285F" w14:paraId="70FBC1D6" w14:textId="77777777">
        <w:trPr>
          <w:trHeight w:val="6705"/>
        </w:trPr>
        <w:tc>
          <w:tcPr>
            <w:tcW w:w="9350" w:type="dxa"/>
            <w:tcMar/>
            <w:vAlign w:val="bottom"/>
          </w:tcPr>
          <w:p w:rsidR="009000CE" w:rsidRDefault="002D4235" w14:paraId="08BDC438" w14:textId="256146E8">
            <w:pPr>
              <w:pStyle w:val="Heading3"/>
            </w:pPr>
            <w:sdt>
              <w:sdtPr>
                <w:id w:val="691496539"/>
                <w:alias w:val="Your Name"/>
                <w:placeholder>
                  <w:docPart w:val="A18DEC0687044EE589B3BF2C1A2713C0"/>
                </w:placeholder>
              </w:sdtPr>
              <w:sdtContent>
                <w:r w:rsidR="2648285F">
                  <w:rPr/>
                  <w:t>Jake Attard</w:t>
                </w:r>
              </w:sdtContent>
            </w:sdt>
          </w:p>
          <w:p w:rsidR="009000CE" w:rsidRDefault="00184AA9" w14:paraId="731D4453" w14:textId="20AEBC79">
            <w:pPr>
              <w:pStyle w:val="Heading3"/>
            </w:pPr>
            <w:r w:rsidR="2648285F">
              <w:rPr/>
              <w:t>2810ICT Software Technologies</w:t>
            </w:r>
          </w:p>
          <w:p w:rsidR="009000CE" w:rsidP="00184AA9" w:rsidRDefault="002D4235" w14:paraId="44D315E5" w14:textId="77777777">
            <w:pPr>
              <w:pStyle w:val="Heading3"/>
            </w:pPr>
            <w:sdt>
              <w:sdtPr>
                <w:id w:val="1657335012"/>
                <w:placeholder>
                  <w:docPart w:val="CCAB335EBB7D49D09A6FD43A25F22038"/>
                </w:placeholder>
                <w:date>
                  <w:dateFormat w:val="MMMM d, yyyy"/>
                  <w:lid w:val="en-US"/>
                  <w:storeMappedDataAs w:val="dateTime"/>
                  <w:calendar w:val="gregorian"/>
                </w:date>
              </w:sdtPr>
              <w:sdtEndPr/>
              <w:sdtContent>
                <w:r w:rsidR="00184AA9">
                  <w:t>Date</w:t>
                </w:r>
              </w:sdtContent>
            </w:sdt>
          </w:p>
        </w:tc>
      </w:tr>
    </w:tbl>
    <w:p w:rsidR="009000CE" w:rsidRDefault="009000CE" w14:paraId="0548322C" w14:textId="77777777"/>
    <w:p w:rsidR="009000CE" w:rsidRDefault="009000CE" w14:paraId="3DB9662D" w14:textId="77777777">
      <w:pPr>
        <w:sectPr w:rsidR="009000CE">
          <w:footerReference w:type="first" r:id="rId7"/>
          <w:pgSz w:w="12240" w:h="15840" w:orient="portrait" w:code="1"/>
          <w:pgMar w:top="1440" w:right="1440" w:bottom="1440" w:left="1440" w:header="720" w:footer="720" w:gutter="0"/>
          <w:pgBorders w:display="firstPage">
            <w:top w:val="single" w:color="2E74B5" w:themeColor="accent1" w:themeShade="BF" w:sz="36" w:space="1"/>
            <w:left w:val="single" w:color="2E74B5" w:themeColor="accent1" w:themeShade="BF" w:sz="36" w:space="4"/>
            <w:bottom w:val="single" w:color="2E74B5" w:themeColor="accent1" w:themeShade="BF" w:sz="36" w:space="1"/>
            <w:right w:val="single" w:color="2E74B5" w:themeColor="accent1" w:themeShade="BF" w:sz="36" w:space="4"/>
          </w:pgBorders>
          <w:cols w:space="720"/>
          <w:vAlign w:val="center"/>
          <w:docGrid w:linePitch="360"/>
        </w:sectPr>
      </w:pPr>
    </w:p>
    <w:sdt>
      <w:sdtPr>
        <w:id w:val="-1860497024"/>
        <w15:appearance w15:val="hidden"/>
        <w:temporary/>
        <w:showingPlcHdr/>
        <w:placeholder>
          <w:docPart w:val="8C09BC55A5FB455B83B3DD7146A24890"/>
        </w:placeholder>
      </w:sdtPr>
      <w:sdtContent>
        <w:p w:rsidR="009000CE" w:rsidRDefault="00184AA9" w14:paraId="0C919BED" w14:textId="77777777">
          <w:pPr>
            <w:pStyle w:val="Heading1"/>
          </w:pPr>
          <w:r w:rsidRPr="00184AA9">
            <w:t>Abstract</w:t>
          </w:r>
        </w:p>
      </w:sdtContent>
    </w:sdt>
    <w:p w:rsidR="009000CE" w:rsidP="00184AA9" w:rsidRDefault="00184AA9" w14:paraId="491782D4" w14:textId="55A825B6">
      <w:r>
        <w:t>A 100 to 150 word</w:t>
      </w:r>
      <w:r w:rsidR="002D4235">
        <w:t xml:space="preserve"> executive</w:t>
      </w:r>
      <w:bookmarkStart w:name="_GoBack" w:id="0"/>
      <w:bookmarkEnd w:id="0"/>
      <w:r>
        <w:t xml:space="preserve"> summary of your findings. Do this last.</w:t>
      </w:r>
    </w:p>
    <w:p w:rsidR="009000CE" w:rsidP="00184AA9" w:rsidRDefault="00184AA9" w14:paraId="2602CD8B" w14:textId="77777777">
      <w:pPr>
        <w:ind w:left="0"/>
      </w:pPr>
      <w:r>
        <w:br w:type="page"/>
      </w:r>
    </w:p>
    <w:sdt>
      <w:sdtPr>
        <w:id w:val="-1979136580"/>
        <w15:appearance w15:val="hidden"/>
        <w:temporary/>
        <w:showingPlcHdr/>
        <w:placeholder>
          <w:docPart w:val="559836C371A8476EB4033E4A51528256"/>
        </w:placeholder>
      </w:sdtPr>
      <w:sdtContent>
        <w:p w:rsidR="009000CE" w:rsidRDefault="00184AA9" w14:paraId="54940EC2" w14:textId="77777777">
          <w:pPr>
            <w:pStyle w:val="Heading1"/>
          </w:pPr>
          <w:r w:rsidR="2648285F">
            <w:rPr/>
            <w:t>Introduction</w:t>
          </w:r>
        </w:p>
      </w:sdtContent>
    </w:sdt>
    <w:p w:rsidR="2648285F" w:rsidP="2648285F" w:rsidRDefault="2648285F" w14:paraId="575E6C93" w14:textId="4F1993B8">
      <w:pPr>
        <w:pStyle w:val="Normal"/>
        <w:bidi w:val="0"/>
        <w:spacing w:before="0" w:beforeAutospacing="off" w:after="200" w:afterAutospacing="off" w:line="480" w:lineRule="auto"/>
        <w:ind w:left="720" w:right="0"/>
        <w:jc w:val="left"/>
      </w:pPr>
      <w:r w:rsidR="2648285F">
        <w:rPr/>
        <w:t xml:space="preserve">The purpose of this report is to </w:t>
      </w:r>
      <w:proofErr w:type="spellStart"/>
      <w:r w:rsidR="2648285F">
        <w:rPr/>
        <w:t>analyse</w:t>
      </w:r>
      <w:proofErr w:type="spellEnd"/>
      <w:r w:rsidR="2648285F">
        <w:rPr/>
        <w:t xml:space="preserve"> food inspections and health violations by using the data provided in the two excel documents inspections and violations. This information is then put into a </w:t>
      </w:r>
      <w:proofErr w:type="spellStart"/>
      <w:r w:rsidR="2648285F">
        <w:rPr/>
        <w:t>sqlite</w:t>
      </w:r>
      <w:proofErr w:type="spellEnd"/>
      <w:r w:rsidR="2648285F">
        <w:rPr/>
        <w:t xml:space="preserve"> database which is used to create Python programs which </w:t>
      </w:r>
      <w:proofErr w:type="spellStart"/>
      <w:r w:rsidR="2648285F">
        <w:rPr/>
        <w:t>analyse</w:t>
      </w:r>
      <w:proofErr w:type="spellEnd"/>
      <w:r w:rsidR="2648285F">
        <w:rPr/>
        <w:t xml:space="preserve"> and highlight key data as </w:t>
      </w:r>
      <w:r w:rsidR="2648285F">
        <w:rPr/>
        <w:t>specified</w:t>
      </w:r>
      <w:r w:rsidR="2648285F">
        <w:rPr/>
        <w:t xml:space="preserve">. </w:t>
      </w:r>
    </w:p>
    <w:p w:rsidR="2648285F" w:rsidP="2648285F" w:rsidRDefault="2648285F" w14:paraId="50D963EB" w14:textId="356969EB">
      <w:pPr>
        <w:pStyle w:val="Normal"/>
        <w:bidi w:val="0"/>
        <w:spacing w:before="0" w:beforeAutospacing="off" w:after="200" w:afterAutospacing="off" w:line="480" w:lineRule="auto"/>
        <w:ind w:left="720" w:right="0"/>
        <w:jc w:val="left"/>
      </w:pPr>
      <w:r w:rsidR="2648285F">
        <w:rPr/>
        <w:t xml:space="preserve">Task 1 required to create a new Python program called createddb_food.py. The main purpose of this file was to create a </w:t>
      </w:r>
      <w:proofErr w:type="spellStart"/>
      <w:r w:rsidR="2648285F">
        <w:rPr/>
        <w:t>sqlite</w:t>
      </w:r>
      <w:proofErr w:type="spellEnd"/>
      <w:r w:rsidR="2648285F">
        <w:rPr/>
        <w:t xml:space="preserve"> database called ‘database.</w:t>
      </w:r>
      <w:proofErr w:type="spellStart"/>
      <w:r w:rsidR="2648285F">
        <w:rPr/>
        <w:t>db</w:t>
      </w:r>
      <w:proofErr w:type="spellEnd"/>
      <w:r w:rsidR="2648285F">
        <w:rPr/>
        <w:t>’ which imports all the information from the insepctions.xlsx and violations.xlsx. All the column names from the excel files were used as the column name for the database. Within the database there was two tables created called inspections and violations.</w:t>
      </w:r>
    </w:p>
    <w:p w:rsidR="2648285F" w:rsidP="2648285F" w:rsidRDefault="2648285F" w14:paraId="1CD0C720" w14:textId="4F025FAD">
      <w:pPr>
        <w:pStyle w:val="Normal"/>
        <w:bidi w:val="0"/>
        <w:spacing w:before="0" w:beforeAutospacing="off" w:after="200" w:afterAutospacing="off" w:line="480" w:lineRule="auto"/>
        <w:ind w:left="720" w:right="0"/>
        <w:jc w:val="left"/>
      </w:pPr>
      <w:r w:rsidR="2648285F">
        <w:rPr/>
        <w:t xml:space="preserve">Task 2 required to create a new Python program called sql_food.py. This Python program lists all the distinctive businesses which have at least one violation. The businesses name is then listed alphabetically in the console with the count of the violations for each individual </w:t>
      </w:r>
      <w:r w:rsidR="2648285F">
        <w:rPr/>
        <w:t>business</w:t>
      </w:r>
      <w:r w:rsidR="2648285F">
        <w:rPr/>
        <w:t>. This data is then saved into the ‘database.</w:t>
      </w:r>
      <w:proofErr w:type="spellStart"/>
      <w:r w:rsidR="2648285F">
        <w:rPr/>
        <w:t>db</w:t>
      </w:r>
      <w:proofErr w:type="spellEnd"/>
      <w:r w:rsidR="2648285F">
        <w:rPr/>
        <w:t xml:space="preserve">’ in a new table called </w:t>
      </w:r>
      <w:proofErr w:type="spellStart"/>
      <w:r w:rsidR="2648285F">
        <w:rPr/>
        <w:t>previous_violations</w:t>
      </w:r>
      <w:proofErr w:type="spellEnd"/>
      <w:r w:rsidR="2648285F">
        <w:rPr/>
        <w:t>. The table includes the columns of the business name, address, zip code and city.</w:t>
      </w:r>
    </w:p>
    <w:p w:rsidR="2648285F" w:rsidP="2648285F" w:rsidRDefault="2648285F" w14:paraId="5C41F292" w14:textId="023D2D6C">
      <w:pPr>
        <w:pStyle w:val="Normal"/>
        <w:bidi w:val="0"/>
        <w:spacing w:before="0" w:beforeAutospacing="off" w:after="200" w:afterAutospacing="off" w:line="480" w:lineRule="auto"/>
        <w:ind w:left="720" w:right="0"/>
        <w:jc w:val="left"/>
      </w:pPr>
      <w:r w:rsidR="2648285F">
        <w:rPr/>
        <w:t>Task 3 required to create a new Python program called excel_food.py. This program file creates a new excel file called ViolationTypes.xlsx with the sheet name Violations Types. The purpose of the excel file is to display the total number of violations broken down into three columns showing the code, description and count. The total count of all violations is at the bottom of the data count (line 118).</w:t>
      </w:r>
    </w:p>
    <w:p w:rsidR="00184AA9" w:rsidP="00184AA9" w:rsidRDefault="00184AA9" w14:paraId="5C244142" w14:textId="77777777">
      <w:pPr>
        <w:pStyle w:val="Heading2"/>
        <w:rPr>
          <w:rStyle w:val="Emphasis"/>
        </w:rPr>
      </w:pPr>
      <w:r w:rsidRPr="00184AA9">
        <w:rPr>
          <w:rStyle w:val="Emphasis"/>
        </w:rPr>
        <w:t>Database Structure</w:t>
      </w:r>
    </w:p>
    <w:p w:rsidR="00184AA9" w:rsidP="00184AA9" w:rsidRDefault="00184AA9" w14:paraId="75E86DC5" w14:textId="77777777">
      <w:r w:rsidR="2648285F">
        <w:rPr/>
        <w:t>A description of the schema of your database (table names, attribute types)</w:t>
      </w:r>
    </w:p>
    <w:p w:rsidR="2648285F" w:rsidP="2648285F" w:rsidRDefault="2648285F" w14:paraId="2D3E7252" w14:textId="1DD44DBE">
      <w:pPr>
        <w:pStyle w:val="Normal"/>
      </w:pPr>
    </w:p>
    <w:p w:rsidR="002D4235" w:rsidP="00184AA9" w:rsidRDefault="002D4235" w14:paraId="2CB6DB3C" w14:textId="77777777">
      <w:pPr>
        <w:pStyle w:val="Heading1"/>
        <w:rPr>
          <w:rStyle w:val="Heading1Char"/>
          <w:b/>
        </w:rPr>
      </w:pPr>
    </w:p>
    <w:p w:rsidR="002D4235" w:rsidP="002D4235" w:rsidRDefault="002D4235" w14:paraId="2E9E7FA4" w14:textId="77777777">
      <w:pPr>
        <w:rPr>
          <w:rStyle w:val="Heading1Char"/>
        </w:rPr>
      </w:pPr>
      <w:r>
        <w:rPr>
          <w:rStyle w:val="Heading1Char"/>
          <w:b w:val="0"/>
        </w:rPr>
        <w:br w:type="page"/>
      </w:r>
    </w:p>
    <w:p w:rsidRPr="00184AA9" w:rsidR="009000CE" w:rsidP="00184AA9" w:rsidRDefault="002D4235" w14:paraId="70C814E0" w14:textId="7E055BC5">
      <w:pPr>
        <w:pStyle w:val="Heading1"/>
      </w:pPr>
      <w:r>
        <w:rPr>
          <w:rStyle w:val="Heading1Char"/>
          <w:b/>
        </w:rPr>
        <w:lastRenderedPageBreak/>
        <w:t>Violation counts</w:t>
      </w:r>
    </w:p>
    <w:p w:rsidR="009000CE" w:rsidP="00184AA9" w:rsidRDefault="00184AA9" w14:paraId="46D5CE62" w14:textId="55261D5C">
      <w:r>
        <w:t xml:space="preserve">Based on Task 3 of your assignment, describe the results of your analysis (in addition to </w:t>
      </w:r>
      <w:r w:rsidR="002D4235">
        <w:t xml:space="preserve">inserting </w:t>
      </w:r>
      <w:r>
        <w:t xml:space="preserve">the </w:t>
      </w:r>
      <w:r w:rsidR="002D4235">
        <w:t>table</w:t>
      </w:r>
      <w:r>
        <w:t xml:space="preserve"> from your excel workbook). Make any comments about the data you see fit.</w:t>
      </w:r>
    </w:p>
    <w:p w:rsidR="002D4235" w:rsidP="00184AA9" w:rsidRDefault="002D4235" w14:paraId="20586613" w14:textId="77777777">
      <w:pPr>
        <w:pStyle w:val="Heading1"/>
        <w:rPr>
          <w:rStyle w:val="Heading1Char"/>
          <w:b/>
        </w:rPr>
      </w:pPr>
    </w:p>
    <w:p w:rsidR="002D4235" w:rsidP="002D4235" w:rsidRDefault="002D4235" w14:paraId="04D72388" w14:textId="77777777">
      <w:pPr>
        <w:rPr>
          <w:rStyle w:val="Heading1Char"/>
        </w:rPr>
      </w:pPr>
      <w:r>
        <w:rPr>
          <w:rStyle w:val="Heading1Char"/>
          <w:b w:val="0"/>
        </w:rPr>
        <w:br w:type="page"/>
      </w:r>
    </w:p>
    <w:p w:rsidRPr="00184AA9" w:rsidR="009000CE" w:rsidP="00184AA9" w:rsidRDefault="002D4235" w14:paraId="135B6CEE" w14:textId="7A50B25A">
      <w:pPr>
        <w:pStyle w:val="Heading1"/>
      </w:pPr>
      <w:r>
        <w:rPr>
          <w:rStyle w:val="Heading1Char"/>
          <w:b/>
        </w:rPr>
        <w:lastRenderedPageBreak/>
        <w:t>Violations over time</w:t>
      </w:r>
    </w:p>
    <w:p w:rsidR="00184AA9" w:rsidP="00184AA9" w:rsidRDefault="00184AA9" w14:paraId="356EAC72" w14:textId="77777777">
      <w:r>
        <w:t>Based on Task 4 of your assignment, describe the results of your analysis (in addition to the graph – you may need to screenshot or otherwise export from your iPython console). Make any comments about the data you see fit.</w:t>
      </w:r>
    </w:p>
    <w:p w:rsidR="009000CE" w:rsidP="00184AA9" w:rsidRDefault="009000CE" w14:paraId="71DA5DEA" w14:textId="77777777">
      <w:pPr>
        <w:pStyle w:val="Heading1"/>
      </w:pPr>
    </w:p>
    <w:sectPr w:rsidR="009000CE">
      <w:footerReference w:type="default" r:id="rId8"/>
      <w:footerReference w:type="first" r:id="rId9"/>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AA9" w:rsidRDefault="00184AA9" w14:paraId="0BFEC8E2" w14:textId="77777777">
      <w:pPr>
        <w:spacing w:after="0" w:line="240" w:lineRule="auto"/>
      </w:pPr>
      <w:r>
        <w:separator/>
      </w:r>
    </w:p>
  </w:endnote>
  <w:endnote w:type="continuationSeparator" w:id="0">
    <w:p w:rsidR="00184AA9" w:rsidRDefault="00184AA9" w14:paraId="22B3C4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CE" w:rsidRDefault="002D4235" w14:paraId="1D22C53F" w14:textId="77777777">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alignment="center" w:relativeTo="margin" w:leader="none"/>
    </w:r>
    <w:sdt>
      <w:sdtPr>
        <w:id w:val="-747110299"/>
        <w:placeholder>
          <w:docPart w:val="1D6CD26D88BC46519A736B8046733A77"/>
        </w:placeholder>
        <w:temporary/>
        <w:showingPlcHdr/>
        <w15:appearance w15:val="hidden"/>
      </w:sdtPr>
      <w:sdtEndPr/>
      <w:sdtContent>
        <w:r w:rsidR="00184AA9">
          <w:t>[Type here]</w:t>
        </w:r>
      </w:sdtContent>
    </w:sdt>
    <w:r w:rsidR="00184AA9">
      <w:ptab w:alignment="right" w:relativeTo="margin"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rsidR="009000CE" w:rsidRDefault="002D4235" w14:paraId="42162423" w14:textId="4FC37553">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hAnsiTheme="minorHAnsi" w:eastAsiaTheme="minorEastAsia" w:cstheme="minorBidi"/>
              <w:sz w:val="22"/>
              <w:szCs w:val="22"/>
            </w:rPr>
            <w:t xml:space="preserve"> </w:t>
          </w:r>
          <w:sdt>
            <w:sdtPr>
              <w:rPr>
                <w:rStyle w:val="Heading2Char"/>
                <w:rFonts w:asciiTheme="minorHAnsi" w:hAnsiTheme="minorHAnsi" w:eastAsiaTheme="minorEastAsia"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hAnsiTheme="minorHAnsi" w:eastAsiaTheme="minorEastAsia" w:cstheme="minorBidi"/>
                  <w:sz w:val="22"/>
                  <w:szCs w:val="22"/>
                </w:rPr>
                <w:t>Your Name</w:t>
              </w:r>
            </w:sdtContent>
          </w:sdt>
        </w:p>
      </w:tc>
      <w:tc>
        <w:tcPr>
          <w:tcW w:w="4675" w:type="dxa"/>
        </w:tcPr>
        <w:p w:rsidR="009000CE" w:rsidRDefault="00184AA9" w14:paraId="66753B50" w14:textId="3A0C0BDC">
          <w:pPr>
            <w:pStyle w:val="Footer"/>
            <w:jc w:val="right"/>
          </w:pPr>
          <w:r>
            <w:t xml:space="preserve">Page </w:t>
          </w:r>
          <w:r>
            <w:fldChar w:fldCharType="begin"/>
          </w:r>
          <w:r>
            <w:instrText xml:space="preserve"> PAGE  \* Arabic  \* MERGEFORMAT </w:instrText>
          </w:r>
          <w:r>
            <w:fldChar w:fldCharType="separate"/>
          </w:r>
          <w:r w:rsidR="002D4235">
            <w:rPr>
              <w:noProof/>
            </w:rPr>
            <w:t>1</w:t>
          </w:r>
          <w:r>
            <w:fldChar w:fldCharType="end"/>
          </w:r>
          <w:r>
            <w:t xml:space="preserve"> of  </w:t>
          </w:r>
          <w:fldSimple w:instr=" SECTIONPAGES  \* Arabic  \* MERGEFORMAT ">
            <w:r w:rsidR="002D4235">
              <w:rPr>
                <w:noProof/>
              </w:rPr>
              <w:t>4</w:t>
            </w:r>
          </w:fldSimple>
        </w:p>
      </w:tc>
    </w:tr>
  </w:tbl>
  <w:p w:rsidR="009000CE" w:rsidRDefault="009000CE" w14:paraId="29DADAD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CE" w:rsidRDefault="002D4235" w14:paraId="2D708C52" w14:textId="6DF359BA">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hAnsiTheme="minorHAnsi" w:eastAsiaTheme="minorEastAsia"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4AA9">
          <w:rPr>
            <w:rStyle w:val="Heading2Char"/>
            <w:rFonts w:asciiTheme="minorHAnsi" w:hAnsiTheme="minorHAnsi" w:eastAsiaTheme="minorEastAsia" w:cstheme="minorBidi"/>
            <w:sz w:val="22"/>
            <w:szCs w:val="22"/>
          </w:rPr>
          <w:t>Your Name</w:t>
        </w:r>
      </w:sdtContent>
    </w:sdt>
    <w:r w:rsidR="00184AA9">
      <w:ptab w:alignment="right" w:relativeTo="margin"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fldSimple w:instr=" NUMPAGES  \* Arabic  \* MERGEFORMAT ">
      <w:r w:rsidR="00184AA9">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AA9" w:rsidRDefault="00184AA9" w14:paraId="6995B482" w14:textId="77777777">
      <w:pPr>
        <w:spacing w:after="0" w:line="240" w:lineRule="auto"/>
      </w:pPr>
      <w:r>
        <w:separator/>
      </w:r>
    </w:p>
  </w:footnote>
  <w:footnote w:type="continuationSeparator" w:id="0">
    <w:p w:rsidR="00184AA9" w:rsidRDefault="00184AA9" w14:paraId="7FB73AD9"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184AA9"/>
    <w:rsid w:val="002D4235"/>
    <w:rsid w:val="009000CE"/>
    <w:rsid w:val="0097144C"/>
    <w:rsid w:val="00EF1F30"/>
    <w:rsid w:val="2648285F"/>
    <w:rsid w:val="4A81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hAnsiTheme="majorHAnsi" w:eastAsiaTheme="majorEastAsia"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hAnsiTheme="majorHAnsi" w:eastAsiaTheme="majorEastAsia"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hAnsiTheme="majorHAnsi" w:eastAsiaTheme="majorEastAsia" w:cstheme="majorBidi"/>
      <w:color w:val="2E74B5"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hAnsiTheme="majorHAnsi" w:eastAsiaTheme="majorEastAsia" w:cstheme="majorBidi"/>
      <w:color w:val="1F4E79" w:themeColor="accent1" w:themeShade="80"/>
      <w:spacing w:val="-10"/>
      <w:kern w:val="28"/>
      <w:sz w:val="56"/>
      <w:szCs w:val="56"/>
    </w:rPr>
  </w:style>
  <w:style w:type="character" w:styleId="TitleChar" w:customStyle="1">
    <w:name w:val="Title Char"/>
    <w:basedOn w:val="DefaultParagraphFont"/>
    <w:link w:val="Title"/>
    <w:uiPriority w:val="1"/>
    <w:rPr>
      <w:rFonts w:asciiTheme="majorHAnsi" w:hAnsiTheme="majorHAnsi" w:eastAsiaTheme="majorEastAsia"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styleId="Heading1Char" w:customStyle="1">
    <w:name w:val="Heading 1 Char"/>
    <w:basedOn w:val="DefaultParagraphFont"/>
    <w:link w:val="Heading1"/>
    <w:uiPriority w:val="1"/>
    <w:rsid w:val="00184AA9"/>
    <w:rPr>
      <w:rFonts w:asciiTheme="majorHAnsi" w:hAnsiTheme="majorHAnsi" w:eastAsiaTheme="majorEastAsia" w:cstheme="majorBidi"/>
      <w:b/>
      <w:color w:val="2E74B5" w:themeColor="accent1" w:themeShade="BF"/>
      <w:sz w:val="28"/>
      <w:szCs w:val="28"/>
    </w:rPr>
  </w:style>
  <w:style w:type="character" w:styleId="Heading2Char" w:customStyle="1">
    <w:name w:val="Heading 2 Char"/>
    <w:basedOn w:val="DefaultParagraphFont"/>
    <w:link w:val="Heading2"/>
    <w:uiPriority w:val="1"/>
    <w:rsid w:val="00184AA9"/>
    <w:rPr>
      <w:rFonts w:asciiTheme="majorHAnsi" w:hAnsiTheme="majorHAnsi" w:eastAsiaTheme="majorEastAsia"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styleId="NoSpacingChar" w:customStyle="1">
    <w:name w:val="No Spacing Char"/>
    <w:basedOn w:val="DefaultParagraphFont"/>
    <w:link w:val="NoSpacing"/>
    <w:uiPriority w:val="1"/>
  </w:style>
  <w:style w:type="character" w:styleId="Heading3Char" w:customStyle="1">
    <w:name w:val="Heading 3 Char"/>
    <w:basedOn w:val="DefaultParagraphFont"/>
    <w:link w:val="Heading3"/>
    <w:uiPriority w:val="1"/>
    <w:rPr>
      <w:rFonts w:asciiTheme="majorHAnsi" w:hAnsiTheme="majorHAnsi" w:eastAsiaTheme="majorEastAsia"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styleId="FooterChar" w:customStyle="1">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glossaryDocument" Target="glossary/document.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854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Term paper.dotx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Food Violations Report</dc:title>
  <dc:creator>Your Name</dc:creator>
  <keywords/>
  <lastModifiedBy>Jake Attard</lastModifiedBy>
  <revision>5</revision>
  <dcterms:created xsi:type="dcterms:W3CDTF">2017-08-28T03:16:00.0000000Z</dcterms:created>
  <dcterms:modified xsi:type="dcterms:W3CDTF">2019-10-04T10:49:59.6014585Z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